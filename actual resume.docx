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25C4036D" w14:textId="77777777" w:rsidTr="006C08A0">
        <w:tc>
          <w:tcPr>
            <w:tcW w:w="5013" w:type="dxa"/>
            <w:vAlign w:val="bottom"/>
          </w:tcPr>
          <w:p w14:paraId="79C2A71A" w14:textId="2BE628FA" w:rsidR="00C84833" w:rsidRDefault="0089491B" w:rsidP="00C84833">
            <w:pPr>
              <w:pStyle w:val="Title"/>
            </w:pPr>
            <w:r>
              <w:t>Renee</w:t>
            </w:r>
            <w:r w:rsidR="00D92B95">
              <w:br/>
            </w:r>
            <w:r>
              <w:t>Bogdany</w:t>
            </w:r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42F7ADB3" w14:textId="77777777" w:rsidTr="008D31BD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3B918542" w14:textId="5090E812" w:rsidR="004E2970" w:rsidRPr="009D0878" w:rsidRDefault="0089491B" w:rsidP="004E2970">
                  <w:pPr>
                    <w:pStyle w:val="ContactInfo"/>
                  </w:pPr>
                  <w:r>
                    <w:rPr>
                      <w:sz w:val="18"/>
                    </w:rPr>
                    <w:t>Voorheesville NY, 12186</w:t>
                  </w:r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58B215B5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83DAF78" wp14:editId="41813136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7EFB0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A15E446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32CF89EA" w14:textId="610B2605" w:rsidR="00932D92" w:rsidRPr="009D0878" w:rsidRDefault="007F3012" w:rsidP="00932D92">
                  <w:pPr>
                    <w:pStyle w:val="ContactInfo"/>
                  </w:pPr>
                  <w:r w:rsidRPr="007F3012">
                    <w:rPr>
                      <w:sz w:val="18"/>
                    </w:rPr>
                    <w:t>(</w:t>
                  </w:r>
                  <w:r w:rsidR="0089491B">
                    <w:rPr>
                      <w:sz w:val="18"/>
                    </w:rPr>
                    <w:t>518) 888 - 4541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5EEAA056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449BB50" wp14:editId="6BA3A59B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B09001F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E400879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64E333E2" w14:textId="4DAE18F8" w:rsidR="00932D92" w:rsidRPr="009D0878" w:rsidRDefault="0089491B" w:rsidP="00932D92">
                  <w:pPr>
                    <w:pStyle w:val="ContactInfo"/>
                  </w:pPr>
                  <w:r>
                    <w:rPr>
                      <w:rFonts w:ascii="Calibri" w:eastAsia="Times New Roman" w:hAnsi="Calibri" w:cs="Calibri"/>
                      <w:sz w:val="18"/>
                    </w:rPr>
                    <w:t>rkbogdany@yahoo.com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B4A58DD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0151855" wp14:editId="44533372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1E38E3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B4A9E00" w14:textId="77777777" w:rsidTr="008D31BD">
              <w:tc>
                <w:tcPr>
                  <w:tcW w:w="3929" w:type="dxa"/>
                  <w:tcMar>
                    <w:left w:w="720" w:type="dxa"/>
                    <w:right w:w="29" w:type="dxa"/>
                  </w:tcMar>
                </w:tcPr>
                <w:p w14:paraId="29920345" w14:textId="739DEE25" w:rsidR="00932D92" w:rsidRPr="009D0878" w:rsidRDefault="007F3012" w:rsidP="00932D92">
                  <w:pPr>
                    <w:pStyle w:val="ContactInfo"/>
                  </w:pPr>
                  <w:r w:rsidRPr="007F3012">
                    <w:rPr>
                      <w:rFonts w:ascii="Segoe UI" w:hAnsi="Segoe UI" w:cs="Segoe UI"/>
                      <w:sz w:val="18"/>
                      <w:bdr w:val="none" w:sz="0" w:space="0" w:color="auto" w:frame="1"/>
                      <w:shd w:val="clear" w:color="auto" w:fill="FFFFFF"/>
                    </w:rPr>
                    <w:t>www.linkedin</w:t>
                  </w:r>
                  <w:r w:rsidR="0089491B">
                    <w:rPr>
                      <w:rFonts w:ascii="Segoe UI" w:hAnsi="Segoe UI" w:cs="Segoe UI"/>
                      <w:sz w:val="18"/>
                      <w:bdr w:val="none" w:sz="0" w:space="0" w:color="auto" w:frame="1"/>
                      <w:shd w:val="clear" w:color="auto" w:fill="FFFFFF"/>
                    </w:rPr>
                    <w:t>????</w:t>
                  </w:r>
                </w:p>
              </w:tc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6194248A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6E96997" wp14:editId="0384B0C8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C2A30F7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89C0DA3" w14:textId="77777777" w:rsidR="00D92B95" w:rsidRDefault="00D92B95" w:rsidP="009D3336">
            <w:pPr>
              <w:pStyle w:val="Header"/>
            </w:pPr>
          </w:p>
        </w:tc>
      </w:tr>
    </w:tbl>
    <w:p w14:paraId="6BC444F0" w14:textId="4E3B99B5" w:rsidR="00C43D65" w:rsidRDefault="0089491B" w:rsidP="00FF1889">
      <w:r>
        <w:t xml:space="preserve">Idk if I should put something </w:t>
      </w:r>
      <w:proofErr w:type="gramStart"/>
      <w:r>
        <w:t>here ???</w:t>
      </w:r>
      <w:proofErr w:type="gramEnd"/>
    </w:p>
    <w:p w14:paraId="7C9E4088" w14:textId="77777777" w:rsidR="0089491B" w:rsidRDefault="0089491B" w:rsidP="0089491B">
      <w:pPr>
        <w:pStyle w:val="Heading1"/>
      </w:pPr>
      <w:r>
        <w:t>Education</w:t>
      </w:r>
    </w:p>
    <w:p w14:paraId="5E1EA414" w14:textId="77777777" w:rsidR="0089491B" w:rsidRDefault="0089491B" w:rsidP="0089491B">
      <w:pPr>
        <w:pStyle w:val="Heading5"/>
        <w:rPr>
          <w:rStyle w:val="Emphasis"/>
        </w:rPr>
      </w:pPr>
      <w:r>
        <w:rPr>
          <w:rStyle w:val="Emphasis"/>
        </w:rPr>
        <w:t xml:space="preserve">Clayton A. Bouton High School </w:t>
      </w:r>
    </w:p>
    <w:p w14:paraId="58898B13" w14:textId="77777777" w:rsidR="0089491B" w:rsidRPr="0089491B" w:rsidRDefault="0089491B" w:rsidP="0089491B">
      <w:pPr>
        <w:pStyle w:val="Heading3"/>
      </w:pPr>
      <w:r>
        <w:t>Class of 2020</w:t>
      </w:r>
    </w:p>
    <w:p w14:paraId="2FA942C0" w14:textId="77777777" w:rsidR="0089491B" w:rsidRDefault="0089491B" w:rsidP="0089491B">
      <w:pPr>
        <w:pStyle w:val="Heading5"/>
        <w:rPr>
          <w:rStyle w:val="Emphasis"/>
        </w:rPr>
      </w:pPr>
      <w:r>
        <w:t>Bachelor’s Degree in Human-Centered Computing/</w:t>
      </w:r>
      <w:r>
        <w:rPr>
          <w:rStyle w:val="Emphasis"/>
        </w:rPr>
        <w:t>Rochester Institute of Technology</w:t>
      </w:r>
    </w:p>
    <w:p w14:paraId="0B729A58" w14:textId="77777777" w:rsidR="0089491B" w:rsidRDefault="0089491B" w:rsidP="0089491B">
      <w:pPr>
        <w:pStyle w:val="Heading3"/>
      </w:pPr>
      <w:r>
        <w:t>Expected graduation: 2024</w:t>
      </w:r>
    </w:p>
    <w:p w14:paraId="5F8496E9" w14:textId="479CC257" w:rsidR="0089491B" w:rsidRPr="0089491B" w:rsidRDefault="0089491B" w:rsidP="0089491B">
      <w:pPr>
        <w:pStyle w:val="Heading3"/>
      </w:pPr>
      <w:r>
        <w:t>gpa: 4.0</w:t>
      </w:r>
    </w:p>
    <w:p w14:paraId="63958AF2" w14:textId="7E04751D" w:rsidR="005B1D68" w:rsidRDefault="0089491B" w:rsidP="004937AE">
      <w:pPr>
        <w:pStyle w:val="Heading1"/>
      </w:pPr>
      <w:r>
        <w:rPr>
          <w:szCs w:val="36"/>
        </w:rPr>
        <w:t>Job Experience</w:t>
      </w:r>
    </w:p>
    <w:p w14:paraId="7B004525" w14:textId="45CAE12F" w:rsidR="0023705D" w:rsidRPr="00D413F9" w:rsidRDefault="0089491B" w:rsidP="00D413F9">
      <w:pPr>
        <w:pStyle w:val="Heading3"/>
      </w:pPr>
      <w:r>
        <w:t>June 2021</w:t>
      </w:r>
      <w:r w:rsidR="00D413F9" w:rsidRPr="00D413F9">
        <w:t xml:space="preserve"> –</w:t>
      </w:r>
      <w:r w:rsidR="00D413F9">
        <w:t xml:space="preserve"> </w:t>
      </w:r>
      <w:r w:rsidR="007F3012">
        <w:t>present</w:t>
      </w:r>
    </w:p>
    <w:p w14:paraId="54699779" w14:textId="7BA75612" w:rsidR="0023705D" w:rsidRPr="00513EFC" w:rsidRDefault="0089491B" w:rsidP="008D31BD">
      <w:pPr>
        <w:pStyle w:val="Heading5"/>
      </w:pPr>
      <w:r>
        <w:t>Sales Associate</w:t>
      </w:r>
      <w:r w:rsidR="0095272C" w:rsidRPr="00F439C9">
        <w:t>/</w:t>
      </w:r>
      <w:r>
        <w:rPr>
          <w:rStyle w:val="Emphasis"/>
        </w:rPr>
        <w:t>Old Navy</w:t>
      </w:r>
    </w:p>
    <w:p w14:paraId="71E4E0AF" w14:textId="01033870" w:rsidR="00D413F9" w:rsidRPr="00D413F9" w:rsidRDefault="007F3012" w:rsidP="00D413F9">
      <w:r w:rsidRPr="001264FB">
        <w:t xml:space="preserve">Review </w:t>
      </w:r>
    </w:p>
    <w:p w14:paraId="748C90B5" w14:textId="5A263EF1" w:rsidR="00D413F9" w:rsidRPr="00D413F9" w:rsidRDefault="0089491B" w:rsidP="00D413F9">
      <w:pPr>
        <w:pStyle w:val="Heading3"/>
      </w:pPr>
      <w:r>
        <w:t>May 2021</w:t>
      </w:r>
      <w:r w:rsidR="00D413F9" w:rsidRPr="00D413F9">
        <w:t xml:space="preserve"> –</w:t>
      </w:r>
      <w:r w:rsidR="00D413F9">
        <w:t xml:space="preserve"> </w:t>
      </w:r>
      <w:r>
        <w:t>present</w:t>
      </w:r>
    </w:p>
    <w:p w14:paraId="4F9868C3" w14:textId="443A2F25" w:rsidR="00D413F9" w:rsidRPr="00513EFC" w:rsidRDefault="0089491B" w:rsidP="00282929">
      <w:pPr>
        <w:pStyle w:val="Heading5"/>
        <w:tabs>
          <w:tab w:val="left" w:pos="5310"/>
        </w:tabs>
      </w:pPr>
      <w:r>
        <w:t>Runner</w:t>
      </w:r>
      <w:r w:rsidR="0095272C" w:rsidRPr="00F439C9">
        <w:t>/</w:t>
      </w:r>
      <w:r>
        <w:rPr>
          <w:rStyle w:val="Emphasis"/>
        </w:rPr>
        <w:t>Garden Bistro</w:t>
      </w:r>
      <w:r w:rsidR="00282929">
        <w:rPr>
          <w:rStyle w:val="Emphasis"/>
        </w:rPr>
        <w:tab/>
      </w:r>
    </w:p>
    <w:p w14:paraId="24F7E82B" w14:textId="7398D3DC" w:rsidR="00D413F9" w:rsidRDefault="007F3012" w:rsidP="00D413F9">
      <w:r w:rsidRPr="001264FB">
        <w:t xml:space="preserve">Assisted </w:t>
      </w:r>
    </w:p>
    <w:p w14:paraId="70226929" w14:textId="77777777" w:rsidR="002C261E" w:rsidRPr="00D413F9" w:rsidRDefault="002C261E" w:rsidP="002C261E">
      <w:pPr>
        <w:pStyle w:val="Heading3"/>
      </w:pPr>
      <w:r>
        <w:t>May 2021</w:t>
      </w:r>
      <w:r w:rsidRPr="00D413F9">
        <w:t xml:space="preserve"> –</w:t>
      </w:r>
      <w:r>
        <w:t xml:space="preserve"> present</w:t>
      </w:r>
    </w:p>
    <w:p w14:paraId="732946A6" w14:textId="4F11CDDE" w:rsidR="002C261E" w:rsidRPr="00513EFC" w:rsidRDefault="002C261E" w:rsidP="002C261E">
      <w:pPr>
        <w:pStyle w:val="Heading5"/>
      </w:pPr>
      <w:r>
        <w:t>Referee</w:t>
      </w:r>
      <w:r w:rsidRPr="00F439C9">
        <w:t>/</w:t>
      </w:r>
      <w:r>
        <w:rPr>
          <w:rStyle w:val="Emphasis"/>
        </w:rPr>
        <w:t>New Scotland Kiwanis Soccer Club</w:t>
      </w:r>
    </w:p>
    <w:p w14:paraId="6F782B4F" w14:textId="77BE7A3B" w:rsidR="002C261E" w:rsidRPr="00D413F9" w:rsidRDefault="002C261E" w:rsidP="00D413F9">
      <w:r w:rsidRPr="001264FB">
        <w:t>Assisted</w:t>
      </w:r>
      <w:r w:rsidR="004A2866">
        <w:t xml:space="preserve">, I refereed soccer games for elementary age kids (grades kindergarten to fifth grade). </w:t>
      </w:r>
    </w:p>
    <w:p w14:paraId="1963D2A4" w14:textId="77777777" w:rsidR="002C261E" w:rsidRDefault="002C261E" w:rsidP="00F439C9">
      <w:pPr>
        <w:pStyle w:val="Heading1"/>
      </w:pPr>
    </w:p>
    <w:p w14:paraId="53DD6619" w14:textId="77777777" w:rsidR="002C261E" w:rsidRDefault="002C261E" w:rsidP="00F439C9">
      <w:pPr>
        <w:pStyle w:val="Heading1"/>
      </w:pPr>
    </w:p>
    <w:p w14:paraId="4C694EBC" w14:textId="77777777" w:rsidR="002C261E" w:rsidRDefault="002C261E" w:rsidP="00F439C9">
      <w:pPr>
        <w:pStyle w:val="Heading1"/>
      </w:pPr>
    </w:p>
    <w:p w14:paraId="0154E30B" w14:textId="77777777" w:rsidR="002C261E" w:rsidRDefault="002C261E" w:rsidP="00F439C9">
      <w:pPr>
        <w:pStyle w:val="Heading1"/>
      </w:pPr>
    </w:p>
    <w:p w14:paraId="246C87C5" w14:textId="77777777" w:rsidR="002C261E" w:rsidRDefault="002C261E" w:rsidP="00F439C9">
      <w:pPr>
        <w:pStyle w:val="Heading1"/>
      </w:pPr>
    </w:p>
    <w:p w14:paraId="33E80BA0" w14:textId="77777777" w:rsidR="002C261E" w:rsidRDefault="002C261E" w:rsidP="00F439C9">
      <w:pPr>
        <w:pStyle w:val="Heading1"/>
      </w:pPr>
    </w:p>
    <w:p w14:paraId="32CCFB14" w14:textId="77777777" w:rsidR="002C261E" w:rsidRDefault="002C261E" w:rsidP="00F439C9">
      <w:pPr>
        <w:pStyle w:val="Heading1"/>
      </w:pPr>
    </w:p>
    <w:p w14:paraId="47264708" w14:textId="77777777" w:rsidR="002C261E" w:rsidRDefault="002C261E" w:rsidP="00F439C9">
      <w:pPr>
        <w:pStyle w:val="Heading1"/>
      </w:pPr>
    </w:p>
    <w:p w14:paraId="1F227970" w14:textId="77777777" w:rsidR="002C261E" w:rsidRDefault="002C261E" w:rsidP="00F439C9">
      <w:pPr>
        <w:pStyle w:val="Heading1"/>
      </w:pPr>
    </w:p>
    <w:p w14:paraId="0493C788" w14:textId="77777777" w:rsidR="002C261E" w:rsidRDefault="002C261E" w:rsidP="00F439C9">
      <w:pPr>
        <w:pStyle w:val="Heading1"/>
      </w:pPr>
    </w:p>
    <w:p w14:paraId="34CA105C" w14:textId="5522DE6F" w:rsidR="002C261E" w:rsidRDefault="002C261E" w:rsidP="00F439C9">
      <w:pPr>
        <w:pStyle w:val="Heading1"/>
      </w:pPr>
      <w:r>
        <w:lastRenderedPageBreak/>
        <w:t>Skills</w:t>
      </w:r>
    </w:p>
    <w:p w14:paraId="703629CF" w14:textId="77777777" w:rsidR="00A06309" w:rsidRDefault="00A06309" w:rsidP="00FF1889">
      <w:r w:rsidRPr="001264FB">
        <w:t xml:space="preserve">Type 96WPM </w:t>
      </w:r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 w:rsidRPr="001264FB">
        <w:t xml:space="preserve">Proficient with Workday </w:t>
      </w:r>
      <w:r w:rsidRPr="003720C4">
        <w:rPr>
          <w:rFonts w:eastAsia="Times New Roman"/>
          <w:color w:val="007FAB" w:themeColor="accent1"/>
        </w:rPr>
        <w:t>•</w:t>
      </w:r>
      <w:r w:rsidRPr="003720C4">
        <w:rPr>
          <w:color w:val="007FAB" w:themeColor="accent1"/>
        </w:rPr>
        <w:t xml:space="preserve"> </w:t>
      </w:r>
      <w:r w:rsidRPr="001264FB">
        <w:t xml:space="preserve">Team player </w:t>
      </w:r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 w:rsidRPr="001264FB">
        <w:t xml:space="preserve">Excellent time management skills </w:t>
      </w:r>
      <w:r w:rsidRPr="003720C4">
        <w:rPr>
          <w:rFonts w:eastAsia="Times New Roman"/>
          <w:color w:val="007FAB" w:themeColor="accent1"/>
        </w:rPr>
        <w:t>•</w:t>
      </w:r>
      <w:r>
        <w:rPr>
          <w:rFonts w:eastAsia="Times New Roman"/>
          <w:color w:val="007FAB" w:themeColor="accent1"/>
        </w:rPr>
        <w:t xml:space="preserve"> </w:t>
      </w:r>
      <w:r w:rsidRPr="001264FB">
        <w:t xml:space="preserve">Conflict Management </w:t>
      </w:r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 w:rsidRPr="001264FB">
        <w:t xml:space="preserve">Public Speaking </w:t>
      </w:r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 w:rsidRPr="001264FB">
        <w:t>Data analytics</w:t>
      </w:r>
    </w:p>
    <w:p w14:paraId="78B1DF09" w14:textId="77777777" w:rsidR="00434074" w:rsidRDefault="0067044C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829ABFA4187B441882AF8314DBCDFDA8"/>
          </w:placeholder>
          <w:temporary/>
          <w:showingPlcHdr/>
          <w15:appearance w15:val="hidden"/>
        </w:sdtPr>
        <w:sdtEndPr/>
        <w:sdtContent>
          <w:r w:rsidR="00434074" w:rsidRPr="00434074">
            <w:t>Activities</w:t>
          </w:r>
        </w:sdtContent>
      </w:sdt>
    </w:p>
    <w:p w14:paraId="5AC665D6" w14:textId="77777777" w:rsidR="00A06309" w:rsidRDefault="00A06309" w:rsidP="00FF1889">
      <w:r>
        <w:t>Literature</w:t>
      </w:r>
      <w:r w:rsidRPr="001264FB">
        <w:t xml:space="preserve"> </w:t>
      </w:r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>
        <w:t>Environmental conservation</w:t>
      </w:r>
      <w:r w:rsidRPr="001264FB">
        <w:t xml:space="preserve"> </w:t>
      </w:r>
      <w:r w:rsidRPr="003720C4">
        <w:rPr>
          <w:rFonts w:eastAsia="Times New Roman"/>
          <w:color w:val="007FAB" w:themeColor="accent1"/>
        </w:rPr>
        <w:t>•</w:t>
      </w:r>
      <w:r w:rsidRPr="003720C4">
        <w:rPr>
          <w:color w:val="007FAB" w:themeColor="accent1"/>
        </w:rPr>
        <w:t xml:space="preserve"> </w:t>
      </w:r>
      <w:r>
        <w:t>Art</w:t>
      </w:r>
      <w:r w:rsidRPr="001264FB">
        <w:t xml:space="preserve"> </w:t>
      </w:r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>
        <w:t>Yoga</w:t>
      </w:r>
      <w:r w:rsidRPr="001264FB">
        <w:t xml:space="preserve"> </w:t>
      </w:r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>
        <w:t>Skiing</w:t>
      </w:r>
      <w:r w:rsidRPr="001264FB">
        <w:t xml:space="preserve"> </w:t>
      </w:r>
      <w:r w:rsidRPr="003720C4">
        <w:rPr>
          <w:rFonts w:eastAsia="Times New Roman"/>
          <w:color w:val="007FAB" w:themeColor="accent1"/>
        </w:rPr>
        <w:t>•</w:t>
      </w:r>
      <w:r w:rsidRPr="001264FB">
        <w:rPr>
          <w:rFonts w:eastAsia="Times New Roman"/>
          <w:color w:val="000000" w:themeColor="text1"/>
        </w:rPr>
        <w:t xml:space="preserve"> </w:t>
      </w:r>
      <w:r>
        <w:t>Travel</w:t>
      </w:r>
    </w:p>
    <w:sectPr w:rsidR="00A06309" w:rsidSect="00F439C9">
      <w:footerReference w:type="default" r:id="rId12"/>
      <w:type w:val="continuous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CA93D" w14:textId="77777777" w:rsidR="0067044C" w:rsidRDefault="0067044C" w:rsidP="00725803">
      <w:pPr>
        <w:spacing w:after="0"/>
      </w:pPr>
      <w:r>
        <w:separator/>
      </w:r>
    </w:p>
  </w:endnote>
  <w:endnote w:type="continuationSeparator" w:id="0">
    <w:p w14:paraId="30DF8E9F" w14:textId="77777777" w:rsidR="0067044C" w:rsidRDefault="0067044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3AF25A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5E68E" w14:textId="77777777" w:rsidR="0067044C" w:rsidRDefault="0067044C" w:rsidP="00725803">
      <w:pPr>
        <w:spacing w:after="0"/>
      </w:pPr>
      <w:r>
        <w:separator/>
      </w:r>
    </w:p>
  </w:footnote>
  <w:footnote w:type="continuationSeparator" w:id="0">
    <w:p w14:paraId="0C705F4D" w14:textId="77777777" w:rsidR="0067044C" w:rsidRDefault="0067044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1B"/>
    <w:rsid w:val="00025E77"/>
    <w:rsid w:val="00027312"/>
    <w:rsid w:val="00061AE7"/>
    <w:rsid w:val="000645F2"/>
    <w:rsid w:val="00067AE4"/>
    <w:rsid w:val="00082F03"/>
    <w:rsid w:val="000835A0"/>
    <w:rsid w:val="000934A2"/>
    <w:rsid w:val="00144D98"/>
    <w:rsid w:val="001B0955"/>
    <w:rsid w:val="00227784"/>
    <w:rsid w:val="0023705D"/>
    <w:rsid w:val="00250A31"/>
    <w:rsid w:val="00251C13"/>
    <w:rsid w:val="00282929"/>
    <w:rsid w:val="002922D0"/>
    <w:rsid w:val="002C261E"/>
    <w:rsid w:val="00340B03"/>
    <w:rsid w:val="00380AE7"/>
    <w:rsid w:val="003A6943"/>
    <w:rsid w:val="00410BA2"/>
    <w:rsid w:val="00434074"/>
    <w:rsid w:val="00463C3B"/>
    <w:rsid w:val="004937AE"/>
    <w:rsid w:val="004A2866"/>
    <w:rsid w:val="004E2970"/>
    <w:rsid w:val="005026DD"/>
    <w:rsid w:val="00513EFC"/>
    <w:rsid w:val="0052113B"/>
    <w:rsid w:val="005311CA"/>
    <w:rsid w:val="00564951"/>
    <w:rsid w:val="00573BF9"/>
    <w:rsid w:val="005A4A49"/>
    <w:rsid w:val="005B13C9"/>
    <w:rsid w:val="005B1D68"/>
    <w:rsid w:val="005C71B0"/>
    <w:rsid w:val="00611B37"/>
    <w:rsid w:val="006252B4"/>
    <w:rsid w:val="00646BA2"/>
    <w:rsid w:val="0067044C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C211F"/>
    <w:rsid w:val="007C26CB"/>
    <w:rsid w:val="007F3012"/>
    <w:rsid w:val="00857E6B"/>
    <w:rsid w:val="0089491B"/>
    <w:rsid w:val="008968C4"/>
    <w:rsid w:val="008D31BD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06309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C6B2F"/>
    <w:rsid w:val="00E03F71"/>
    <w:rsid w:val="00E154B5"/>
    <w:rsid w:val="00E232F0"/>
    <w:rsid w:val="00E52791"/>
    <w:rsid w:val="00E83195"/>
    <w:rsid w:val="00F00A4F"/>
    <w:rsid w:val="00F33CD8"/>
    <w:rsid w:val="00F439C9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F6D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e%20Bogdany\AppData\Roaming\Microsoft\Templates\Human%20resourc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9ABFA4187B441882AF8314DBCDF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7AC2A-F344-428F-BE54-8D53D5751929}"/>
      </w:docPartPr>
      <w:docPartBody>
        <w:p w:rsidR="00000000" w:rsidRDefault="006F4619">
          <w:pPr>
            <w:pStyle w:val="829ABFA4187B441882AF8314DBCDFDA8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19"/>
    <w:rsid w:val="006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363FF414CE48B79646959B89B7D7E4">
    <w:name w:val="2C363FF414CE48B79646959B89B7D7E4"/>
  </w:style>
  <w:style w:type="paragraph" w:customStyle="1" w:styleId="60F6739B1A8E4504BAB91683073D85B4">
    <w:name w:val="60F6739B1A8E4504BAB91683073D85B4"/>
  </w:style>
  <w:style w:type="paragraph" w:customStyle="1" w:styleId="829ABFA4187B441882AF8314DBCDFDA8">
    <w:name w:val="829ABFA4187B441882AF8314DBCDF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70451A0-6498-4C4B-B4AC-C1966904C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Human resources resume</Template>
  <TotalTime>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2021-07-20T23:18:00Z</dcterms:created>
  <dcterms:modified xsi:type="dcterms:W3CDTF">2021-07-24T01:32:00Z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